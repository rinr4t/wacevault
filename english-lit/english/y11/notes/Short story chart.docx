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92B" w:rsidRDefault="004344BE">
      <w:r>
        <w:t>Short story chart</w:t>
      </w:r>
      <w:r>
        <w:tab/>
      </w:r>
      <w:r>
        <w:tab/>
      </w:r>
      <w:r>
        <w:tab/>
      </w:r>
      <w:r>
        <w:tab/>
      </w:r>
      <w:r>
        <w:tab/>
        <w:t>Name: 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81"/>
        <w:gridCol w:w="4182"/>
      </w:tblGrid>
      <w:tr w:rsidR="004344BE" w:rsidTr="00AF406A">
        <w:tc>
          <w:tcPr>
            <w:tcW w:w="2093" w:type="dxa"/>
          </w:tcPr>
          <w:p w:rsidR="004344BE" w:rsidRDefault="004344BE"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6B3620" wp14:editId="0D085D05">
                      <wp:simplePos x="0" y="0"/>
                      <wp:positionH relativeFrom="column">
                        <wp:posOffset>-65314</wp:posOffset>
                      </wp:positionH>
                      <wp:positionV relativeFrom="paragraph">
                        <wp:posOffset>18778</wp:posOffset>
                      </wp:positionV>
                      <wp:extent cx="1284243" cy="489586"/>
                      <wp:effectExtent l="0" t="0" r="30480" b="2476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84243" cy="4895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" o:spid="_x0000_s1026" style="position:absolute;flip:x 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15pt,1.5pt" to="95.9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" strokecolor="#4579b8 [3044]"/>
                  </w:pict>
                </mc:Fallback>
              </mc:AlternateContent>
            </w:r>
            <w:r>
              <w:t xml:space="preserve">               Title, author</w:t>
            </w:r>
          </w:p>
          <w:p w:rsidR="004344BE" w:rsidRDefault="004344BE"/>
          <w:p w:rsidR="004344BE" w:rsidRDefault="004344BE">
            <w:r>
              <w:t>Element</w:t>
            </w:r>
          </w:p>
        </w:tc>
        <w:tc>
          <w:tcPr>
            <w:tcW w:w="4181" w:type="dxa"/>
          </w:tcPr>
          <w:p w:rsidR="004344BE" w:rsidRDefault="004344BE"/>
        </w:tc>
        <w:tc>
          <w:tcPr>
            <w:tcW w:w="4182" w:type="dxa"/>
          </w:tcPr>
          <w:p w:rsidR="004344BE" w:rsidRDefault="004344BE"/>
        </w:tc>
      </w:tr>
      <w:tr w:rsidR="004344BE" w:rsidTr="00AF406A">
        <w:tc>
          <w:tcPr>
            <w:tcW w:w="2093" w:type="dxa"/>
          </w:tcPr>
          <w:p w:rsidR="004344BE" w:rsidRDefault="004344BE"/>
          <w:p w:rsidR="00FB6F33" w:rsidRDefault="00FB6F33"/>
          <w:p w:rsidR="00FB6F33" w:rsidRDefault="00FB6F33"/>
          <w:p w:rsidR="004344BE" w:rsidRDefault="004344BE"/>
          <w:p w:rsidR="004344BE" w:rsidRDefault="004344BE"/>
        </w:tc>
        <w:tc>
          <w:tcPr>
            <w:tcW w:w="4181" w:type="dxa"/>
          </w:tcPr>
          <w:p w:rsidR="004344BE" w:rsidRDefault="004344BE"/>
        </w:tc>
        <w:tc>
          <w:tcPr>
            <w:tcW w:w="4182" w:type="dxa"/>
          </w:tcPr>
          <w:p w:rsidR="004344BE" w:rsidRDefault="004344BE"/>
        </w:tc>
      </w:tr>
      <w:tr w:rsidR="004344BE" w:rsidTr="00AF406A">
        <w:tc>
          <w:tcPr>
            <w:tcW w:w="2093" w:type="dxa"/>
          </w:tcPr>
          <w:p w:rsidR="004344BE" w:rsidRDefault="004344BE"/>
          <w:p w:rsidR="00FB6F33" w:rsidRDefault="00FB6F33"/>
          <w:p w:rsidR="00FB6F33" w:rsidRDefault="00FB6F33"/>
          <w:p w:rsidR="004344BE" w:rsidRDefault="004344BE"/>
        </w:tc>
        <w:tc>
          <w:tcPr>
            <w:tcW w:w="4181" w:type="dxa"/>
          </w:tcPr>
          <w:p w:rsidR="004344BE" w:rsidRDefault="004344BE"/>
        </w:tc>
        <w:tc>
          <w:tcPr>
            <w:tcW w:w="4182" w:type="dxa"/>
          </w:tcPr>
          <w:p w:rsidR="004344BE" w:rsidRDefault="004344BE"/>
        </w:tc>
      </w:tr>
      <w:tr w:rsidR="004344BE" w:rsidTr="00AF406A">
        <w:tc>
          <w:tcPr>
            <w:tcW w:w="2093" w:type="dxa"/>
          </w:tcPr>
          <w:p w:rsidR="004344BE" w:rsidRDefault="004344BE"/>
          <w:p w:rsidR="00FB6F33" w:rsidRDefault="00FB6F33"/>
          <w:p w:rsidR="00FB6F33" w:rsidRDefault="00FB6F33"/>
          <w:p w:rsidR="00FB6F33" w:rsidRDefault="00FB6F33"/>
          <w:p w:rsidR="00FB6F33" w:rsidRDefault="00FB6F33"/>
        </w:tc>
        <w:tc>
          <w:tcPr>
            <w:tcW w:w="4181" w:type="dxa"/>
          </w:tcPr>
          <w:p w:rsidR="004344BE" w:rsidRDefault="004344BE"/>
        </w:tc>
        <w:tc>
          <w:tcPr>
            <w:tcW w:w="4182" w:type="dxa"/>
          </w:tcPr>
          <w:p w:rsidR="004344BE" w:rsidRDefault="004344BE"/>
        </w:tc>
      </w:tr>
      <w:tr w:rsidR="004344BE" w:rsidTr="00AF406A">
        <w:tc>
          <w:tcPr>
            <w:tcW w:w="2093" w:type="dxa"/>
          </w:tcPr>
          <w:p w:rsidR="004344BE" w:rsidRDefault="004344BE"/>
          <w:p w:rsidR="00FB6F33" w:rsidRDefault="00FB6F33"/>
        </w:tc>
        <w:tc>
          <w:tcPr>
            <w:tcW w:w="4181" w:type="dxa"/>
          </w:tcPr>
          <w:p w:rsidR="004344BE" w:rsidRDefault="004344BE"/>
          <w:p w:rsidR="00AF406A" w:rsidRDefault="00AF406A"/>
          <w:p w:rsidR="00AF406A" w:rsidRDefault="00AF406A"/>
          <w:p w:rsidR="00AF406A" w:rsidRDefault="00AF406A"/>
          <w:p w:rsidR="00AF406A" w:rsidRDefault="00AF406A"/>
        </w:tc>
        <w:tc>
          <w:tcPr>
            <w:tcW w:w="4182" w:type="dxa"/>
          </w:tcPr>
          <w:p w:rsidR="004344BE" w:rsidRDefault="004344BE"/>
        </w:tc>
      </w:tr>
      <w:tr w:rsidR="004344BE" w:rsidTr="00AF406A">
        <w:tc>
          <w:tcPr>
            <w:tcW w:w="2093" w:type="dxa"/>
          </w:tcPr>
          <w:p w:rsidR="004344BE" w:rsidRDefault="004344BE"/>
          <w:p w:rsidR="00FB6F33" w:rsidRDefault="00FB6F33"/>
          <w:p w:rsidR="00FB6F33" w:rsidRDefault="00FB6F33"/>
          <w:p w:rsidR="00FB6F33" w:rsidRDefault="00FB6F33">
            <w:bookmarkStart w:id="0" w:name="_GoBack"/>
            <w:bookmarkEnd w:id="0"/>
          </w:p>
          <w:p w:rsidR="00FB6F33" w:rsidRDefault="00FB6F33"/>
        </w:tc>
        <w:tc>
          <w:tcPr>
            <w:tcW w:w="4181" w:type="dxa"/>
          </w:tcPr>
          <w:p w:rsidR="004344BE" w:rsidRDefault="004344BE"/>
        </w:tc>
        <w:tc>
          <w:tcPr>
            <w:tcW w:w="4182" w:type="dxa"/>
          </w:tcPr>
          <w:p w:rsidR="004344BE" w:rsidRDefault="004344BE"/>
        </w:tc>
      </w:tr>
      <w:tr w:rsidR="004344BE" w:rsidTr="00AF406A">
        <w:tc>
          <w:tcPr>
            <w:tcW w:w="2093" w:type="dxa"/>
          </w:tcPr>
          <w:p w:rsidR="004344BE" w:rsidRDefault="004344BE"/>
          <w:p w:rsidR="00FB6F33" w:rsidRDefault="00FB6F33"/>
        </w:tc>
        <w:tc>
          <w:tcPr>
            <w:tcW w:w="4181" w:type="dxa"/>
          </w:tcPr>
          <w:p w:rsidR="004344BE" w:rsidRDefault="004344BE"/>
          <w:p w:rsidR="00AF406A" w:rsidRDefault="00AF406A"/>
          <w:p w:rsidR="00AF406A" w:rsidRDefault="00AF406A"/>
          <w:p w:rsidR="00AF406A" w:rsidRDefault="00AF406A"/>
          <w:p w:rsidR="00AF406A" w:rsidRDefault="00AF406A"/>
          <w:p w:rsidR="00AF406A" w:rsidRDefault="00AF406A"/>
        </w:tc>
        <w:tc>
          <w:tcPr>
            <w:tcW w:w="4182" w:type="dxa"/>
          </w:tcPr>
          <w:p w:rsidR="004344BE" w:rsidRDefault="004344BE"/>
        </w:tc>
      </w:tr>
      <w:tr w:rsidR="004344BE" w:rsidTr="00AF406A">
        <w:tc>
          <w:tcPr>
            <w:tcW w:w="2093" w:type="dxa"/>
          </w:tcPr>
          <w:p w:rsidR="004344BE" w:rsidRDefault="004344BE"/>
          <w:p w:rsidR="00FB6F33" w:rsidRDefault="00FB6F33"/>
          <w:p w:rsidR="00FB6F33" w:rsidRDefault="00FB6F33"/>
          <w:p w:rsidR="004344BE" w:rsidRDefault="004344BE"/>
          <w:p w:rsidR="004344BE" w:rsidRDefault="004344BE"/>
        </w:tc>
        <w:tc>
          <w:tcPr>
            <w:tcW w:w="4181" w:type="dxa"/>
          </w:tcPr>
          <w:p w:rsidR="004344BE" w:rsidRDefault="004344BE"/>
        </w:tc>
        <w:tc>
          <w:tcPr>
            <w:tcW w:w="4182" w:type="dxa"/>
          </w:tcPr>
          <w:p w:rsidR="004344BE" w:rsidRDefault="004344BE"/>
        </w:tc>
      </w:tr>
      <w:tr w:rsidR="004344BE" w:rsidTr="00AF406A">
        <w:tc>
          <w:tcPr>
            <w:tcW w:w="2093" w:type="dxa"/>
          </w:tcPr>
          <w:p w:rsidR="004344BE" w:rsidRDefault="004344BE"/>
          <w:p w:rsidR="00FB6F33" w:rsidRDefault="00FB6F33"/>
          <w:p w:rsidR="00FB6F33" w:rsidRDefault="00FB6F33"/>
          <w:p w:rsidR="004344BE" w:rsidRDefault="004344BE"/>
          <w:p w:rsidR="004344BE" w:rsidRDefault="004344BE"/>
        </w:tc>
        <w:tc>
          <w:tcPr>
            <w:tcW w:w="4181" w:type="dxa"/>
          </w:tcPr>
          <w:p w:rsidR="004344BE" w:rsidRDefault="004344BE"/>
        </w:tc>
        <w:tc>
          <w:tcPr>
            <w:tcW w:w="4182" w:type="dxa"/>
          </w:tcPr>
          <w:p w:rsidR="004344BE" w:rsidRDefault="004344BE"/>
        </w:tc>
      </w:tr>
      <w:tr w:rsidR="004344BE" w:rsidTr="00AF406A">
        <w:tc>
          <w:tcPr>
            <w:tcW w:w="2093" w:type="dxa"/>
          </w:tcPr>
          <w:p w:rsidR="004344BE" w:rsidRDefault="004344BE"/>
          <w:p w:rsidR="00FB6F33" w:rsidRDefault="00FB6F33"/>
        </w:tc>
        <w:tc>
          <w:tcPr>
            <w:tcW w:w="4181" w:type="dxa"/>
          </w:tcPr>
          <w:p w:rsidR="004344BE" w:rsidRDefault="004344BE"/>
          <w:p w:rsidR="00AF406A" w:rsidRDefault="00AF406A"/>
          <w:p w:rsidR="00AF406A" w:rsidRDefault="00AF406A"/>
          <w:p w:rsidR="00AF406A" w:rsidRDefault="00AF406A"/>
          <w:p w:rsidR="00AF406A" w:rsidRDefault="00AF406A"/>
          <w:p w:rsidR="00AF406A" w:rsidRDefault="00AF406A"/>
          <w:p w:rsidR="00AF406A" w:rsidRDefault="00AF406A"/>
        </w:tc>
        <w:tc>
          <w:tcPr>
            <w:tcW w:w="4182" w:type="dxa"/>
          </w:tcPr>
          <w:p w:rsidR="004344BE" w:rsidRDefault="004344BE"/>
        </w:tc>
      </w:tr>
    </w:tbl>
    <w:p w:rsidR="004344BE" w:rsidRDefault="004344BE"/>
    <w:sectPr w:rsidR="004344BE" w:rsidSect="00AF40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BE"/>
    <w:rsid w:val="004344BE"/>
    <w:rsid w:val="0081492B"/>
    <w:rsid w:val="00AF406A"/>
    <w:rsid w:val="00FB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4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4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C96062C4</Template>
  <TotalTime>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JOHNSTON Maureen</dc:creator>
  <cp:lastModifiedBy>JOHNSTON Maureen</cp:lastModifiedBy>
  <cp:revision>2</cp:revision>
  <cp:lastPrinted>2015-12-09T05:46:00Z</cp:lastPrinted>
  <dcterms:created xsi:type="dcterms:W3CDTF">2016-02-05T07:24:00Z</dcterms:created>
  <dcterms:modified xsi:type="dcterms:W3CDTF">2016-02-05T07:24:00Z</dcterms:modified>
</cp:coreProperties>
</file>